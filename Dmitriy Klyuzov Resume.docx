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C050" w14:textId="77777777" w:rsidR="00DF520E" w:rsidRPr="00DF520E" w:rsidRDefault="00DF520E" w:rsidP="00DF520E">
      <w:pPr>
        <w:pStyle w:val="Name"/>
        <w:spacing w:after="0"/>
        <w:rPr>
          <w:b/>
          <w:szCs w:val="44"/>
        </w:rPr>
      </w:pPr>
      <w:r w:rsidRPr="00DF520E">
        <w:rPr>
          <w:b/>
          <w:szCs w:val="44"/>
        </w:rPr>
        <w:t>DMITRIY KLYUZOV</w:t>
      </w:r>
    </w:p>
    <w:p w14:paraId="05959A81" w14:textId="681F4238" w:rsidR="00DF520E" w:rsidRDefault="00DF520E" w:rsidP="00DF520E">
      <w:pPr>
        <w:jc w:val="center"/>
        <w:rPr>
          <w:sz w:val="30"/>
          <w:szCs w:val="30"/>
          <w:lang w:val="es-CO"/>
        </w:rPr>
      </w:pPr>
      <w:r w:rsidRPr="00DF520E">
        <w:rPr>
          <w:sz w:val="30"/>
          <w:szCs w:val="30"/>
          <w:lang w:val="es-CO"/>
        </w:rPr>
        <w:t>Dmitriy.Klyuzov@gmail.com</w:t>
      </w:r>
      <w:r>
        <w:rPr>
          <w:sz w:val="30"/>
          <w:szCs w:val="30"/>
          <w:lang w:val="es-CO"/>
        </w:rPr>
        <w:t xml:space="preserve"> - </w:t>
      </w:r>
      <w:r w:rsidR="000759B9">
        <w:rPr>
          <w:sz w:val="30"/>
          <w:szCs w:val="30"/>
          <w:lang w:val="es-CO"/>
        </w:rPr>
        <w:t>dkbk.us</w:t>
      </w:r>
    </w:p>
    <w:p w14:paraId="6784AE4A" w14:textId="2DD95701" w:rsidR="000759B9" w:rsidRDefault="000759B9" w:rsidP="00DF520E">
      <w:pPr>
        <w:jc w:val="center"/>
      </w:pPr>
      <w:r>
        <w:rPr>
          <w:sz w:val="30"/>
          <w:szCs w:val="30"/>
          <w:lang w:val="es-CO"/>
        </w:rPr>
        <w:t>Font- and Back-end Web Developer</w:t>
      </w:r>
    </w:p>
    <w:p w14:paraId="5754E762" w14:textId="77777777" w:rsidR="003E5153" w:rsidRPr="00543038" w:rsidRDefault="00DF520E" w:rsidP="00DF520E">
      <w:pPr>
        <w:jc w:val="center"/>
        <w:rPr>
          <w:szCs w:val="22"/>
        </w:rPr>
      </w:pPr>
      <w:r w:rsidRPr="00DF520E">
        <w:rPr>
          <w:szCs w:val="22"/>
        </w:rPr>
        <w:t>1405 71st Street, Apt. B3</w:t>
      </w:r>
      <w:r>
        <w:rPr>
          <w:szCs w:val="22"/>
        </w:rPr>
        <w:t xml:space="preserve"> </w:t>
      </w:r>
      <w:r w:rsidR="00F35184" w:rsidRPr="00543038">
        <w:rPr>
          <w:szCs w:val="22"/>
        </w:rPr>
        <w:t xml:space="preserve">– </w:t>
      </w:r>
      <w:r w:rsidR="003E5153" w:rsidRPr="00543038">
        <w:rPr>
          <w:szCs w:val="22"/>
        </w:rPr>
        <w:t>New Yor</w:t>
      </w:r>
      <w:r w:rsidR="00690EC9" w:rsidRPr="00543038">
        <w:rPr>
          <w:szCs w:val="22"/>
        </w:rPr>
        <w:t>k, NY – 1</w:t>
      </w:r>
      <w:r>
        <w:rPr>
          <w:szCs w:val="22"/>
        </w:rPr>
        <w:t>1228</w:t>
      </w:r>
      <w:r w:rsidR="00543038">
        <w:rPr>
          <w:szCs w:val="22"/>
        </w:rPr>
        <w:t xml:space="preserve">      </w:t>
      </w:r>
      <w:proofErr w:type="gramStart"/>
      <w:r w:rsidR="00F36BC9">
        <w:rPr>
          <w:szCs w:val="22"/>
        </w:rPr>
        <w:t xml:space="preserve">   </w:t>
      </w:r>
      <w:r w:rsidR="00543038">
        <w:rPr>
          <w:szCs w:val="22"/>
        </w:rPr>
        <w:t>(</w:t>
      </w:r>
      <w:proofErr w:type="gramEnd"/>
      <w:r w:rsidR="00727AB8">
        <w:rPr>
          <w:szCs w:val="22"/>
        </w:rPr>
        <w:t>347</w:t>
      </w:r>
      <w:r w:rsidR="00543038">
        <w:rPr>
          <w:szCs w:val="22"/>
        </w:rPr>
        <w:t xml:space="preserve">) </w:t>
      </w:r>
      <w:r>
        <w:rPr>
          <w:szCs w:val="22"/>
        </w:rPr>
        <w:t>495-7605</w:t>
      </w:r>
    </w:p>
    <w:tbl>
      <w:tblPr>
        <w:tblW w:w="4674" w:type="pct"/>
        <w:tblInd w:w="288" w:type="dxa"/>
        <w:tblLook w:val="0000" w:firstRow="0" w:lastRow="0" w:firstColumn="0" w:lastColumn="0" w:noHBand="0" w:noVBand="0"/>
      </w:tblPr>
      <w:tblGrid>
        <w:gridCol w:w="539"/>
        <w:gridCol w:w="10499"/>
      </w:tblGrid>
      <w:tr w:rsidR="006E159D" w:rsidRPr="00F36BC9" w14:paraId="7AB43184" w14:textId="77777777" w:rsidTr="00812971">
        <w:trPr>
          <w:trHeight w:val="97"/>
        </w:trPr>
        <w:tc>
          <w:tcPr>
            <w:tcW w:w="5000" w:type="pct"/>
            <w:gridSpan w:val="2"/>
          </w:tcPr>
          <w:p w14:paraId="5B983EF5" w14:textId="77777777" w:rsidR="006E159D" w:rsidRPr="00F36BC9" w:rsidRDefault="006E159D" w:rsidP="00812971">
            <w:pPr>
              <w:pStyle w:val="SectionTitle"/>
              <w:ind w:right="-107"/>
              <w:rPr>
                <w:b/>
              </w:rPr>
            </w:pPr>
            <w:r w:rsidRPr="00F36BC9">
              <w:rPr>
                <w:b/>
              </w:rPr>
              <w:t xml:space="preserve">ProFICIENCIES </w:t>
            </w:r>
          </w:p>
        </w:tc>
      </w:tr>
      <w:tr w:rsidR="006E159D" w:rsidRPr="004F5F7A" w14:paraId="57895EB6" w14:textId="77777777" w:rsidTr="00812971">
        <w:trPr>
          <w:trHeight w:val="530"/>
        </w:trPr>
        <w:tc>
          <w:tcPr>
            <w:tcW w:w="244" w:type="pct"/>
          </w:tcPr>
          <w:p w14:paraId="6DDC8019" w14:textId="77777777" w:rsidR="006E159D" w:rsidRDefault="006E159D" w:rsidP="00812971"/>
        </w:tc>
        <w:tc>
          <w:tcPr>
            <w:tcW w:w="4756" w:type="pct"/>
          </w:tcPr>
          <w:p w14:paraId="3F2B35B2" w14:textId="77777777" w:rsidR="006E159D" w:rsidRPr="00A30AD2" w:rsidRDefault="006E159D" w:rsidP="00812971">
            <w:pPr>
              <w:pStyle w:val="Achievement"/>
              <w:numPr>
                <w:ilvl w:val="0"/>
                <w:numId w:val="0"/>
              </w:numPr>
              <w:spacing w:before="0" w:after="0"/>
              <w:ind w:left="360"/>
              <w:rPr>
                <w:bCs/>
                <w:sz w:val="10"/>
              </w:rPr>
            </w:pPr>
          </w:p>
          <w:p w14:paraId="77B7B5D1" w14:textId="77777777" w:rsidR="006E159D" w:rsidRPr="00DF520E" w:rsidRDefault="006E159D" w:rsidP="00812971">
            <w:pPr>
              <w:spacing w:after="33"/>
              <w:ind w:left="720"/>
            </w:pPr>
            <w:r>
              <w:t>•</w:t>
            </w:r>
            <w:r>
              <w:tab/>
            </w:r>
            <w:r w:rsidRPr="00DF520E">
              <w:t>Front-end skills - HTML, C</w:t>
            </w:r>
            <w:r>
              <w:t>SS, JavaScript, AJAX, Bootstrap</w:t>
            </w:r>
          </w:p>
          <w:p w14:paraId="5DC7100E" w14:textId="77777777" w:rsidR="006E159D" w:rsidRPr="00DF520E" w:rsidRDefault="006E159D" w:rsidP="00812971">
            <w:pPr>
              <w:spacing w:after="33"/>
              <w:ind w:left="720"/>
            </w:pPr>
            <w:r w:rsidRPr="00DF520E">
              <w:t>•</w:t>
            </w:r>
            <w:r w:rsidRPr="00DF520E">
              <w:tab/>
              <w:t>Back-end skills - PHP, MySQL</w:t>
            </w:r>
          </w:p>
          <w:p w14:paraId="38BFD01D" w14:textId="77777777" w:rsidR="006E159D" w:rsidRPr="00DF520E" w:rsidRDefault="006E159D" w:rsidP="00812971">
            <w:pPr>
              <w:spacing w:after="33"/>
              <w:ind w:left="720"/>
            </w:pPr>
            <w:r w:rsidRPr="00DF520E">
              <w:t>•</w:t>
            </w:r>
            <w:r w:rsidRPr="00DF520E">
              <w:tab/>
              <w:t>Understanding of MVC and OOP concepts</w:t>
            </w:r>
            <w:bookmarkStart w:id="0" w:name="_GoBack"/>
            <w:bookmarkEnd w:id="0"/>
          </w:p>
          <w:p w14:paraId="319FB902" w14:textId="77777777" w:rsidR="006E159D" w:rsidRPr="004F5F7A" w:rsidRDefault="006E159D" w:rsidP="00812971">
            <w:pPr>
              <w:spacing w:after="33"/>
              <w:ind w:left="720"/>
              <w:rPr>
                <w:bCs/>
              </w:rPr>
            </w:pPr>
            <w:r w:rsidRPr="00DF520E">
              <w:t>•</w:t>
            </w:r>
            <w:r w:rsidRPr="00DF520E">
              <w:tab/>
            </w:r>
            <w:proofErr w:type="spellStart"/>
            <w:r w:rsidRPr="00DF520E">
              <w:t>Git</w:t>
            </w:r>
            <w:proofErr w:type="spellEnd"/>
            <w:r w:rsidRPr="00DF520E">
              <w:t xml:space="preserve"> version control with GitHub</w:t>
            </w:r>
          </w:p>
        </w:tc>
      </w:tr>
      <w:tr w:rsidR="006E159D" w:rsidRPr="00A30AD2" w14:paraId="2A6D75F3" w14:textId="77777777" w:rsidTr="00812971">
        <w:trPr>
          <w:trHeight w:val="530"/>
        </w:trPr>
        <w:tc>
          <w:tcPr>
            <w:tcW w:w="244" w:type="pct"/>
          </w:tcPr>
          <w:p w14:paraId="4C0355EA" w14:textId="77777777" w:rsidR="006E159D" w:rsidRDefault="006E159D" w:rsidP="00812971"/>
        </w:tc>
        <w:tc>
          <w:tcPr>
            <w:tcW w:w="4756" w:type="pct"/>
          </w:tcPr>
          <w:p w14:paraId="3703DE21" w14:textId="77777777" w:rsidR="006E159D" w:rsidRPr="00A30AD2" w:rsidRDefault="006E159D" w:rsidP="00812971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bCs/>
                <w:sz w:val="10"/>
              </w:rPr>
            </w:pPr>
          </w:p>
        </w:tc>
      </w:tr>
      <w:tr w:rsidR="00CA7C59" w14:paraId="22B1AFD9" w14:textId="77777777" w:rsidTr="00DF520E">
        <w:trPr>
          <w:trHeight w:val="102"/>
        </w:trPr>
        <w:tc>
          <w:tcPr>
            <w:tcW w:w="5000" w:type="pct"/>
            <w:gridSpan w:val="2"/>
          </w:tcPr>
          <w:p w14:paraId="6F3D6DFF" w14:textId="77777777" w:rsidR="00CA7C59" w:rsidRPr="00F36BC9" w:rsidRDefault="00CA7C59" w:rsidP="002F304D">
            <w:pPr>
              <w:pStyle w:val="SectionTitle"/>
              <w:tabs>
                <w:tab w:val="left" w:pos="10962"/>
              </w:tabs>
              <w:ind w:right="-377"/>
              <w:rPr>
                <w:b/>
              </w:rPr>
            </w:pPr>
            <w:r w:rsidRPr="00F36BC9">
              <w:rPr>
                <w:b/>
              </w:rPr>
              <w:t>Experience</w:t>
            </w:r>
          </w:p>
        </w:tc>
      </w:tr>
      <w:tr w:rsidR="00DF520E" w14:paraId="0BDF2DD2" w14:textId="77777777" w:rsidTr="00DF520E">
        <w:trPr>
          <w:trHeight w:val="2073"/>
        </w:trPr>
        <w:tc>
          <w:tcPr>
            <w:tcW w:w="244" w:type="pct"/>
          </w:tcPr>
          <w:p w14:paraId="15B3D401" w14:textId="77777777" w:rsidR="00CA7C59" w:rsidRDefault="00CA7C59"/>
          <w:p w14:paraId="2ED8D85F" w14:textId="77777777" w:rsidR="00CC12E3" w:rsidRDefault="00CC12E3"/>
          <w:p w14:paraId="4FF17C38" w14:textId="77777777" w:rsidR="00CC12E3" w:rsidRDefault="00CC12E3"/>
        </w:tc>
        <w:tc>
          <w:tcPr>
            <w:tcW w:w="4756" w:type="pct"/>
          </w:tcPr>
          <w:p w14:paraId="7E3743A9" w14:textId="77777777" w:rsidR="00690EC9" w:rsidRDefault="00DF520E" w:rsidP="00543038">
            <w:pPr>
              <w:pStyle w:val="CompanyName"/>
              <w:tabs>
                <w:tab w:val="clear" w:pos="6480"/>
                <w:tab w:val="left" w:pos="7658"/>
                <w:tab w:val="right" w:pos="7905"/>
                <w:tab w:val="left" w:pos="10208"/>
              </w:tabs>
              <w:spacing w:line="240" w:lineRule="auto"/>
              <w:ind w:left="-108" w:right="-18" w:firstLine="108"/>
            </w:pPr>
            <w:r>
              <w:t xml:space="preserve">TIME REFLECTION INC </w:t>
            </w:r>
            <w:r w:rsidR="00690EC9" w:rsidRPr="00F35184">
              <w:rPr>
                <w:szCs w:val="22"/>
              </w:rPr>
              <w:t>–</w:t>
            </w:r>
            <w:r w:rsidR="00011DA4" w:rsidRPr="00F93996">
              <w:t xml:space="preserve"> </w:t>
            </w:r>
            <w:r w:rsidR="00690EC9">
              <w:t xml:space="preserve">New York, NY     </w:t>
            </w:r>
            <w:r w:rsidR="00011DA4" w:rsidRPr="00F93996">
              <w:t xml:space="preserve">                      </w:t>
            </w:r>
            <w:r w:rsidR="00690EC9">
              <w:t xml:space="preserve">                                          </w:t>
            </w:r>
            <w:r w:rsidR="00A61EA1">
              <w:t xml:space="preserve">          </w:t>
            </w:r>
            <w:r>
              <w:rPr>
                <w:i/>
              </w:rPr>
              <w:t>February 2016</w:t>
            </w:r>
            <w:r w:rsidR="00690EC9" w:rsidRPr="00A61EA1">
              <w:rPr>
                <w:i/>
              </w:rPr>
              <w:t xml:space="preserve"> – Present</w:t>
            </w:r>
          </w:p>
          <w:p w14:paraId="292BAA00" w14:textId="77777777" w:rsidR="00CC12E3" w:rsidRPr="001E389B" w:rsidRDefault="007B5BC6" w:rsidP="002F304D">
            <w:pPr>
              <w:pStyle w:val="CompanyName"/>
              <w:tabs>
                <w:tab w:val="clear" w:pos="6480"/>
                <w:tab w:val="right" w:pos="7905"/>
              </w:tabs>
              <w:spacing w:after="0" w:line="240" w:lineRule="auto"/>
              <w:ind w:left="342" w:right="-18" w:firstLine="90"/>
              <w:rPr>
                <w:i/>
              </w:rPr>
            </w:pPr>
            <w:r>
              <w:rPr>
                <w:b/>
                <w:i/>
              </w:rPr>
              <w:t xml:space="preserve">Freelance </w:t>
            </w:r>
            <w:r w:rsidR="00DF520E">
              <w:rPr>
                <w:b/>
                <w:i/>
              </w:rPr>
              <w:t>Web Developer</w:t>
            </w:r>
          </w:p>
          <w:p w14:paraId="0B25825E" w14:textId="77777777" w:rsidR="00DF520E" w:rsidRDefault="00DF520E" w:rsidP="00543038">
            <w:pPr>
              <w:pStyle w:val="Achievement"/>
              <w:numPr>
                <w:ilvl w:val="0"/>
                <w:numId w:val="35"/>
              </w:numPr>
              <w:ind w:left="1062" w:right="881"/>
            </w:pPr>
            <w:r w:rsidRPr="00DF520E">
              <w:t>Develop</w:t>
            </w:r>
            <w:r w:rsidR="007B5BC6">
              <w:t>ing</w:t>
            </w:r>
            <w:r>
              <w:t xml:space="preserve"> a responsive</w:t>
            </w:r>
            <w:r w:rsidRPr="00DF520E">
              <w:t xml:space="preserve"> website</w:t>
            </w:r>
            <w:r>
              <w:t xml:space="preserve"> </w:t>
            </w:r>
            <w:r w:rsidRPr="00DF520E">
              <w:rPr>
                <w:i/>
              </w:rPr>
              <w:t>timereflectioninc.com</w:t>
            </w:r>
            <w:r w:rsidRPr="00DF520E">
              <w:t xml:space="preserve"> to showcase the client</w:t>
            </w:r>
            <w:r>
              <w:t>’</w:t>
            </w:r>
            <w:r w:rsidRPr="00DF520E">
              <w:t xml:space="preserve">s inventory </w:t>
            </w:r>
          </w:p>
          <w:p w14:paraId="390704C0" w14:textId="6EF9F552" w:rsidR="00DF520E" w:rsidRDefault="007B5BC6" w:rsidP="00543038">
            <w:pPr>
              <w:pStyle w:val="Achievement"/>
              <w:numPr>
                <w:ilvl w:val="0"/>
                <w:numId w:val="35"/>
              </w:numPr>
              <w:ind w:left="1062" w:right="881"/>
            </w:pPr>
            <w:r>
              <w:t>Building</w:t>
            </w:r>
            <w:r w:rsidR="00DF520E" w:rsidRPr="00DF520E">
              <w:t xml:space="preserve"> the back end utilizing PHP and </w:t>
            </w:r>
            <w:r w:rsidR="00F97995">
              <w:t>a MySQL database</w:t>
            </w:r>
          </w:p>
          <w:p w14:paraId="5D4E00DB" w14:textId="672CC249" w:rsidR="00DF520E" w:rsidRPr="00DF520E" w:rsidRDefault="00DF520E" w:rsidP="00543038">
            <w:pPr>
              <w:pStyle w:val="Achievement"/>
              <w:numPr>
                <w:ilvl w:val="0"/>
                <w:numId w:val="35"/>
              </w:numPr>
              <w:ind w:left="1062" w:right="881"/>
            </w:pPr>
            <w:r>
              <w:t>Currently using</w:t>
            </w:r>
            <w:r w:rsidRPr="00DF520E">
              <w:t xml:space="preserve"> HTML, CSS, jQu</w:t>
            </w:r>
            <w:r w:rsidR="00F97995">
              <w:t xml:space="preserve">ery, and Bootstrap to build a responsive </w:t>
            </w:r>
            <w:r w:rsidRPr="00DF520E">
              <w:t>front end</w:t>
            </w:r>
          </w:p>
          <w:p w14:paraId="1483B9DD" w14:textId="77777777" w:rsidR="00011DA4" w:rsidRDefault="00DF520E" w:rsidP="00DF520E">
            <w:pPr>
              <w:pStyle w:val="Achievement"/>
              <w:numPr>
                <w:ilvl w:val="0"/>
                <w:numId w:val="35"/>
              </w:numPr>
              <w:tabs>
                <w:tab w:val="right" w:pos="7905"/>
                <w:tab w:val="left" w:pos="10073"/>
                <w:tab w:val="left" w:pos="10188"/>
              </w:tabs>
              <w:ind w:left="1062" w:right="881"/>
            </w:pPr>
            <w:r>
              <w:t>Added search and listing features (AJAX), responsiveness, and infinite scroll to improve load time</w:t>
            </w:r>
          </w:p>
          <w:p w14:paraId="1C7E00C5" w14:textId="77777777" w:rsidR="001E389B" w:rsidRDefault="001E389B" w:rsidP="001E389B">
            <w:pPr>
              <w:pStyle w:val="Achievement"/>
              <w:numPr>
                <w:ilvl w:val="0"/>
                <w:numId w:val="0"/>
              </w:numPr>
              <w:tabs>
                <w:tab w:val="right" w:pos="7905"/>
              </w:tabs>
              <w:spacing w:after="0"/>
              <w:ind w:left="360" w:right="-18"/>
            </w:pPr>
          </w:p>
          <w:p w14:paraId="28F042DC" w14:textId="77777777" w:rsidR="00CA7C59" w:rsidRPr="002F304D" w:rsidRDefault="00DF520E" w:rsidP="00DF520E">
            <w:pPr>
              <w:pStyle w:val="CompanyName"/>
              <w:tabs>
                <w:tab w:val="clear" w:pos="6480"/>
                <w:tab w:val="left" w:pos="5902"/>
                <w:tab w:val="left" w:pos="7630"/>
                <w:tab w:val="left" w:pos="7745"/>
                <w:tab w:val="right" w:pos="7905"/>
                <w:tab w:val="left" w:pos="10070"/>
                <w:tab w:val="left" w:pos="10185"/>
              </w:tabs>
              <w:spacing w:before="0"/>
              <w:ind w:right="-18"/>
              <w:rPr>
                <w:i/>
              </w:rPr>
            </w:pPr>
            <w:r>
              <w:t>NATIONAL FEDERATION OF CDCU</w:t>
            </w:r>
            <w:r w:rsidR="00A61EA1">
              <w:t xml:space="preserve"> </w:t>
            </w:r>
            <w:r w:rsidR="00A61EA1" w:rsidRPr="00F35184">
              <w:rPr>
                <w:szCs w:val="22"/>
              </w:rPr>
              <w:t>–</w:t>
            </w:r>
            <w:r w:rsidR="00A61EA1">
              <w:t xml:space="preserve"> </w:t>
            </w:r>
            <w:r>
              <w:t>New York, NY</w:t>
            </w:r>
            <w:r w:rsidR="00A61EA1">
              <w:t xml:space="preserve">       </w:t>
            </w:r>
            <w:r w:rsidR="00F35184" w:rsidRPr="006E75B6">
              <w:t xml:space="preserve">          </w:t>
            </w:r>
            <w:r w:rsidR="00A61EA1">
              <w:t xml:space="preserve">                            </w:t>
            </w:r>
            <w:r w:rsidR="00F35184" w:rsidRPr="006E75B6">
              <w:t xml:space="preserve">   </w:t>
            </w:r>
            <w:r>
              <w:t xml:space="preserve">            </w:t>
            </w:r>
            <w:r w:rsidR="002F304D">
              <w:t xml:space="preserve">  </w:t>
            </w:r>
            <w:r>
              <w:rPr>
                <w:i/>
              </w:rPr>
              <w:t>May 2015</w:t>
            </w:r>
            <w:r w:rsidR="0003241B" w:rsidRPr="002F304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  <w:p w14:paraId="2441BBBA" w14:textId="77777777" w:rsidR="00C95E5F" w:rsidRPr="00C95E5F" w:rsidRDefault="00DF520E" w:rsidP="002F304D">
            <w:pPr>
              <w:pStyle w:val="JobTitle"/>
              <w:spacing w:line="240" w:lineRule="auto"/>
              <w:ind w:left="342" w:firstLine="90"/>
            </w:pPr>
            <w:r>
              <w:rPr>
                <w:b/>
              </w:rPr>
              <w:t>CRM Administrator</w:t>
            </w:r>
          </w:p>
          <w:p w14:paraId="08CBA531" w14:textId="77777777" w:rsidR="00DF520E" w:rsidRPr="00DF520E" w:rsidRDefault="00DF520E" w:rsidP="00B56549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 w:rsidRPr="00DF520E">
              <w:t xml:space="preserve">Work on a CRM project to integrate Salesforce CRM </w:t>
            </w:r>
          </w:p>
          <w:p w14:paraId="078CFB62" w14:textId="77777777" w:rsidR="00DF520E" w:rsidRDefault="00DF520E" w:rsidP="00DF520E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>
              <w:t>Collaborate</w:t>
            </w:r>
            <w:r w:rsidRPr="00DF520E">
              <w:t xml:space="preserve"> with a team of emp</w:t>
            </w:r>
            <w:r w:rsidR="00125AA5">
              <w:t xml:space="preserve">loyees from various departments </w:t>
            </w:r>
            <w:r w:rsidRPr="00DF520E">
              <w:t>to outline the business processes for effective CRM integration</w:t>
            </w:r>
          </w:p>
          <w:p w14:paraId="46948304" w14:textId="77777777" w:rsidR="00DF520E" w:rsidRDefault="00DF520E" w:rsidP="00DF520E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>
              <w:t>Develop</w:t>
            </w:r>
            <w:r w:rsidRPr="00DF520E">
              <w:t xml:space="preserve"> customized queries and reports to improve information retrieval</w:t>
            </w:r>
          </w:p>
          <w:p w14:paraId="4A7314EF" w14:textId="77777777" w:rsidR="00DF520E" w:rsidRDefault="00DF520E" w:rsidP="00DF520E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>
              <w:t>Automate</w:t>
            </w:r>
            <w:r w:rsidRPr="00DF520E">
              <w:t xml:space="preserve"> data upload </w:t>
            </w:r>
            <w:proofErr w:type="gramStart"/>
            <w:r w:rsidRPr="00DF520E">
              <w:t>in order to</w:t>
            </w:r>
            <w:proofErr w:type="gramEnd"/>
            <w:r w:rsidRPr="00DF520E">
              <w:t xml:space="preserve"> maximize CRM efficiency</w:t>
            </w:r>
          </w:p>
          <w:p w14:paraId="3BF6DE8E" w14:textId="77777777" w:rsidR="000E23DD" w:rsidRDefault="00DF520E" w:rsidP="00B56549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proofErr w:type="spellStart"/>
            <w:r>
              <w:t>Documentatopm</w:t>
            </w:r>
            <w:proofErr w:type="spellEnd"/>
            <w:r>
              <w:t xml:space="preserve"> of</w:t>
            </w:r>
            <w:r w:rsidRPr="00DF520E">
              <w:t xml:space="preserve"> procedures for knowledge retainment and sharing</w:t>
            </w:r>
          </w:p>
          <w:p w14:paraId="08C4BD3D" w14:textId="77777777" w:rsidR="00DF520E" w:rsidRDefault="00DF520E" w:rsidP="00DF520E">
            <w:pPr>
              <w:pStyle w:val="Achievement"/>
              <w:numPr>
                <w:ilvl w:val="0"/>
                <w:numId w:val="0"/>
              </w:numPr>
              <w:ind w:left="1062" w:right="881"/>
            </w:pPr>
          </w:p>
          <w:p w14:paraId="7E9C83DB" w14:textId="77777777" w:rsidR="00DF520E" w:rsidRPr="002F304D" w:rsidRDefault="007B5BC6" w:rsidP="00DF520E">
            <w:pPr>
              <w:pStyle w:val="CompanyName"/>
              <w:tabs>
                <w:tab w:val="clear" w:pos="6480"/>
                <w:tab w:val="left" w:pos="5902"/>
                <w:tab w:val="left" w:pos="7630"/>
                <w:tab w:val="left" w:pos="7745"/>
                <w:tab w:val="right" w:pos="7905"/>
                <w:tab w:val="left" w:pos="10070"/>
                <w:tab w:val="left" w:pos="10185"/>
              </w:tabs>
              <w:spacing w:before="0"/>
              <w:ind w:right="-18"/>
              <w:rPr>
                <w:i/>
              </w:rPr>
            </w:pPr>
            <w:r>
              <w:t>NATIONAL FEDERATION OF CDCU</w:t>
            </w:r>
            <w:r w:rsidR="00DF520E" w:rsidRPr="003500D6">
              <w:rPr>
                <w:b/>
              </w:rPr>
              <w:t xml:space="preserve"> </w:t>
            </w:r>
            <w:r w:rsidR="00DF520E" w:rsidRPr="00F35184">
              <w:rPr>
                <w:szCs w:val="22"/>
              </w:rPr>
              <w:t>–</w:t>
            </w:r>
            <w:r w:rsidR="00DF520E">
              <w:t xml:space="preserve"> New York, NY       </w:t>
            </w:r>
            <w:r w:rsidR="00DF520E" w:rsidRPr="006E75B6">
              <w:t xml:space="preserve">          </w:t>
            </w:r>
            <w:r w:rsidR="00DF520E">
              <w:t xml:space="preserve">                            </w:t>
            </w:r>
            <w:r w:rsidR="00DF520E" w:rsidRPr="006E75B6">
              <w:t xml:space="preserve">   </w:t>
            </w:r>
            <w:r>
              <w:t xml:space="preserve">           </w:t>
            </w:r>
            <w:r w:rsidR="00DF520E">
              <w:rPr>
                <w:i/>
              </w:rPr>
              <w:t>May 2014</w:t>
            </w:r>
            <w:r w:rsidR="00DF520E" w:rsidRPr="002F304D">
              <w:rPr>
                <w:i/>
              </w:rPr>
              <w:t xml:space="preserve"> – </w:t>
            </w:r>
            <w:r w:rsidR="00DF520E">
              <w:rPr>
                <w:i/>
              </w:rPr>
              <w:t>May 2015</w:t>
            </w:r>
          </w:p>
          <w:p w14:paraId="557B5953" w14:textId="77777777" w:rsidR="00DF520E" w:rsidRPr="00C95E5F" w:rsidRDefault="00DF520E" w:rsidP="00DF520E">
            <w:pPr>
              <w:pStyle w:val="JobTitle"/>
              <w:spacing w:line="240" w:lineRule="auto"/>
              <w:ind w:left="342" w:firstLine="90"/>
            </w:pPr>
            <w:r>
              <w:rPr>
                <w:b/>
              </w:rPr>
              <w:t>IT Intern</w:t>
            </w:r>
          </w:p>
          <w:p w14:paraId="781EAD3A" w14:textId="77777777" w:rsidR="00DF520E" w:rsidRDefault="00DF520E" w:rsidP="00DF520E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 w:rsidRPr="00DF520E">
              <w:t>Provided technical support for end users across various departments</w:t>
            </w:r>
            <w:r>
              <w:t xml:space="preserve"> </w:t>
            </w:r>
          </w:p>
          <w:p w14:paraId="4BE86F5F" w14:textId="77777777" w:rsidR="00DF520E" w:rsidRDefault="00DF520E" w:rsidP="00DF520E">
            <w:pPr>
              <w:pStyle w:val="Achievement"/>
              <w:tabs>
                <w:tab w:val="clear" w:pos="360"/>
                <w:tab w:val="num" w:pos="1062"/>
              </w:tabs>
              <w:ind w:left="1062" w:right="881"/>
            </w:pPr>
            <w:r w:rsidRPr="00DF520E">
              <w:t>Assisted in the implementation of new software and upgrades as needed</w:t>
            </w:r>
            <w:r>
              <w:t xml:space="preserve"> </w:t>
            </w:r>
          </w:p>
          <w:p w14:paraId="235B97E7" w14:textId="0B5993A1" w:rsidR="00312E56" w:rsidRDefault="00312E56" w:rsidP="006E159D">
            <w:pPr>
              <w:pStyle w:val="Achievement"/>
              <w:numPr>
                <w:ilvl w:val="0"/>
                <w:numId w:val="0"/>
              </w:numPr>
              <w:tabs>
                <w:tab w:val="left" w:pos="495"/>
              </w:tabs>
              <w:ind w:right="881"/>
            </w:pPr>
          </w:p>
        </w:tc>
      </w:tr>
    </w:tbl>
    <w:tbl>
      <w:tblPr>
        <w:tblpPr w:leftFromText="187" w:rightFromText="187" w:vertAnchor="text" w:horzAnchor="margin" w:tblpX="393" w:tblpY="1"/>
        <w:tblW w:w="4495" w:type="pct"/>
        <w:tblLook w:val="0000" w:firstRow="0" w:lastRow="0" w:firstColumn="0" w:lastColumn="0" w:noHBand="0" w:noVBand="0"/>
      </w:tblPr>
      <w:tblGrid>
        <w:gridCol w:w="10615"/>
      </w:tblGrid>
      <w:tr w:rsidR="000E76DF" w14:paraId="79FBE14B" w14:textId="77777777" w:rsidTr="00DF520E">
        <w:trPr>
          <w:trHeight w:val="92"/>
        </w:trPr>
        <w:tc>
          <w:tcPr>
            <w:tcW w:w="5000" w:type="pct"/>
          </w:tcPr>
          <w:p w14:paraId="7DCF2111" w14:textId="77777777" w:rsidR="00701BBB" w:rsidRPr="00F36BC9" w:rsidRDefault="000E76DF" w:rsidP="00DF520E">
            <w:pPr>
              <w:pStyle w:val="SectionTitle"/>
              <w:ind w:left="-90" w:right="-197"/>
              <w:rPr>
                <w:b/>
              </w:rPr>
            </w:pPr>
            <w:r w:rsidRPr="00F36BC9">
              <w:rPr>
                <w:b/>
              </w:rPr>
              <w:t>Education</w:t>
            </w:r>
          </w:p>
          <w:p w14:paraId="0E34741A" w14:textId="77777777" w:rsidR="00E412CE" w:rsidRPr="009D62FC" w:rsidRDefault="00E412CE" w:rsidP="00DF520E">
            <w:pPr>
              <w:pStyle w:val="CompanyName1"/>
              <w:tabs>
                <w:tab w:val="clear" w:pos="6480"/>
                <w:tab w:val="left" w:pos="5084"/>
                <w:tab w:val="right" w:pos="8802"/>
              </w:tabs>
              <w:spacing w:before="0" w:after="0"/>
              <w:rPr>
                <w:sz w:val="2"/>
                <w:szCs w:val="2"/>
              </w:rPr>
            </w:pPr>
          </w:p>
          <w:p w14:paraId="0D56C4B8" w14:textId="77777777" w:rsidR="00115AFA" w:rsidRPr="009B6326" w:rsidRDefault="00DF520E" w:rsidP="00DF520E">
            <w:pPr>
              <w:pStyle w:val="JobTitle"/>
              <w:tabs>
                <w:tab w:val="left" w:pos="10598"/>
              </w:tabs>
              <w:spacing w:line="240" w:lineRule="auto"/>
              <w:ind w:left="450"/>
              <w:rPr>
                <w:i w:val="0"/>
                <w:sz w:val="22"/>
                <w:szCs w:val="22"/>
              </w:rPr>
            </w:pPr>
            <w:r>
              <w:rPr>
                <w:i w:val="0"/>
              </w:rPr>
              <w:t>Bernard M. Baruch College</w:t>
            </w:r>
            <w:r w:rsidR="009B6326" w:rsidRPr="003500D6">
              <w:rPr>
                <w:b/>
                <w:i w:val="0"/>
              </w:rPr>
              <w:t xml:space="preserve"> </w:t>
            </w:r>
            <w:r w:rsidR="009B6326" w:rsidRPr="003500D6">
              <w:rPr>
                <w:i w:val="0"/>
                <w:szCs w:val="22"/>
              </w:rPr>
              <w:t xml:space="preserve">– </w:t>
            </w:r>
            <w:r>
              <w:rPr>
                <w:i w:val="0"/>
                <w:sz w:val="22"/>
                <w:szCs w:val="22"/>
              </w:rPr>
              <w:t>New York</w:t>
            </w:r>
            <w:r w:rsidR="009B6326">
              <w:rPr>
                <w:i w:val="0"/>
                <w:sz w:val="22"/>
                <w:szCs w:val="22"/>
              </w:rPr>
              <w:t xml:space="preserve">, </w:t>
            </w:r>
            <w:r>
              <w:rPr>
                <w:i w:val="0"/>
                <w:sz w:val="22"/>
                <w:szCs w:val="22"/>
              </w:rPr>
              <w:t xml:space="preserve">NY </w:t>
            </w:r>
            <w:r w:rsidR="009B6326">
              <w:rPr>
                <w:i w:val="0"/>
                <w:sz w:val="22"/>
                <w:szCs w:val="22"/>
              </w:rPr>
              <w:t xml:space="preserve">                                                 </w:t>
            </w:r>
            <w:r>
              <w:rPr>
                <w:i w:val="0"/>
                <w:sz w:val="22"/>
                <w:szCs w:val="22"/>
              </w:rPr>
              <w:t xml:space="preserve">    </w:t>
            </w:r>
            <w:r w:rsidR="008A7769">
              <w:rPr>
                <w:i w:val="0"/>
                <w:sz w:val="22"/>
                <w:szCs w:val="22"/>
              </w:rPr>
              <w:t xml:space="preserve">    </w:t>
            </w:r>
            <w:r w:rsidR="003500D6">
              <w:rPr>
                <w:i w:val="0"/>
                <w:sz w:val="22"/>
                <w:szCs w:val="22"/>
              </w:rPr>
              <w:t xml:space="preserve">  </w:t>
            </w:r>
            <w:r>
              <w:rPr>
                <w:i w:val="0"/>
                <w:sz w:val="22"/>
                <w:szCs w:val="22"/>
              </w:rPr>
              <w:t xml:space="preserve">              </w:t>
            </w:r>
            <w:r w:rsidR="003500D6">
              <w:rPr>
                <w:i w:val="0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2012</w:t>
            </w:r>
            <w:r w:rsidR="009B6326" w:rsidRPr="009B632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2016</w:t>
            </w:r>
          </w:p>
          <w:p w14:paraId="54C56DF5" w14:textId="77777777" w:rsidR="000E76DF" w:rsidRPr="00DF520E" w:rsidRDefault="009B6326" w:rsidP="00DF520E">
            <w:pPr>
              <w:pStyle w:val="Achievement"/>
              <w:numPr>
                <w:ilvl w:val="0"/>
                <w:numId w:val="37"/>
              </w:numPr>
              <w:tabs>
                <w:tab w:val="clear" w:pos="360"/>
                <w:tab w:val="num" w:pos="1062"/>
                <w:tab w:val="left" w:pos="10564"/>
              </w:tabs>
              <w:ind w:left="1530" w:right="881"/>
            </w:pPr>
            <w:r>
              <w:rPr>
                <w:bCs/>
              </w:rPr>
              <w:t xml:space="preserve">Bachelor of Science in </w:t>
            </w:r>
            <w:r w:rsidR="00DF520E">
              <w:rPr>
                <w:bCs/>
              </w:rPr>
              <w:t>Computer Information Systems</w:t>
            </w:r>
            <w:r>
              <w:rPr>
                <w:bCs/>
              </w:rPr>
              <w:t xml:space="preserve"> – GPA: 3.</w:t>
            </w:r>
            <w:r w:rsidR="00DF520E">
              <w:rPr>
                <w:bCs/>
              </w:rPr>
              <w:t>77</w:t>
            </w:r>
          </w:p>
          <w:p w14:paraId="351822CD" w14:textId="5823C4B4" w:rsidR="00DF520E" w:rsidRDefault="00FF4471" w:rsidP="00DF520E">
            <w:pPr>
              <w:pStyle w:val="Achievement"/>
              <w:numPr>
                <w:ilvl w:val="0"/>
                <w:numId w:val="37"/>
              </w:numPr>
              <w:tabs>
                <w:tab w:val="clear" w:pos="360"/>
                <w:tab w:val="num" w:pos="1062"/>
                <w:tab w:val="left" w:pos="10564"/>
              </w:tabs>
              <w:ind w:left="1530" w:right="881"/>
            </w:pPr>
            <w:r>
              <w:rPr>
                <w:bCs/>
              </w:rPr>
              <w:t>Magna Cum Laude</w:t>
            </w:r>
          </w:p>
        </w:tc>
      </w:tr>
    </w:tbl>
    <w:p w14:paraId="4EFEFDBF" w14:textId="77777777" w:rsidR="00FF17DF" w:rsidRDefault="00FF17DF" w:rsidP="000544BC">
      <w:pPr>
        <w:sectPr w:rsidR="00FF17DF" w:rsidSect="003500D6">
          <w:headerReference w:type="default" r:id="rId9"/>
          <w:footerReference w:type="default" r:id="rId10"/>
          <w:pgSz w:w="12240" w:h="15840" w:code="1"/>
          <w:pgMar w:top="288" w:right="360" w:bottom="144" w:left="288" w:header="288" w:footer="0" w:gutter="0"/>
          <w:cols w:space="720"/>
          <w:titlePg/>
          <w:docGrid w:linePitch="299"/>
        </w:sectPr>
      </w:pPr>
    </w:p>
    <w:p w14:paraId="275959D6" w14:textId="77777777" w:rsidR="00997F98" w:rsidRPr="00DF520E" w:rsidRDefault="00997F98" w:rsidP="00DF520E">
      <w:pPr>
        <w:tabs>
          <w:tab w:val="left" w:pos="10530"/>
        </w:tabs>
        <w:rPr>
          <w:sz w:val="2"/>
          <w:szCs w:val="2"/>
        </w:rPr>
      </w:pPr>
    </w:p>
    <w:sectPr w:rsidR="00997F98" w:rsidRPr="00DF520E" w:rsidSect="00A65E39">
      <w:type w:val="continuous"/>
      <w:pgSz w:w="12240" w:h="15840"/>
      <w:pgMar w:top="432" w:right="720" w:bottom="36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AB487" w14:textId="77777777" w:rsidR="00A56E37" w:rsidRDefault="00A56E37">
      <w:r>
        <w:separator/>
      </w:r>
    </w:p>
  </w:endnote>
  <w:endnote w:type="continuationSeparator" w:id="0">
    <w:p w14:paraId="39E9286A" w14:textId="77777777" w:rsidR="00A56E37" w:rsidRDefault="00A5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06148" w14:textId="77777777" w:rsidR="00095B9A" w:rsidRDefault="00095B9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6E159D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AAD9A" w14:textId="77777777" w:rsidR="00A56E37" w:rsidRDefault="00A56E37">
      <w:r>
        <w:separator/>
      </w:r>
    </w:p>
  </w:footnote>
  <w:footnote w:type="continuationSeparator" w:id="0">
    <w:p w14:paraId="02C2A69A" w14:textId="77777777" w:rsidR="00A56E37" w:rsidRDefault="00A56E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34A34" w14:textId="77777777"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67E3863"/>
    <w:multiLevelType w:val="hybridMultilevel"/>
    <w:tmpl w:val="E91EA690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0F420ADC"/>
    <w:multiLevelType w:val="hybridMultilevel"/>
    <w:tmpl w:val="76FE6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2C4D419B"/>
    <w:multiLevelType w:val="hybridMultilevel"/>
    <w:tmpl w:val="30F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3B5E555E"/>
    <w:multiLevelType w:val="hybridMultilevel"/>
    <w:tmpl w:val="5F7C8BFE"/>
    <w:lvl w:ilvl="0" w:tplc="4B0A516A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C84579D"/>
    <w:multiLevelType w:val="hybridMultilevel"/>
    <w:tmpl w:val="99D4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2">
    <w:nsid w:val="52943EE5"/>
    <w:multiLevelType w:val="hybridMultilevel"/>
    <w:tmpl w:val="180CF97E"/>
    <w:lvl w:ilvl="0" w:tplc="4B0A516A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540F0B07"/>
    <w:multiLevelType w:val="hybridMultilevel"/>
    <w:tmpl w:val="851A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C6A23"/>
    <w:multiLevelType w:val="hybridMultilevel"/>
    <w:tmpl w:val="0ADE36B2"/>
    <w:lvl w:ilvl="0" w:tplc="4B0A5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6729695F"/>
    <w:multiLevelType w:val="hybridMultilevel"/>
    <w:tmpl w:val="422E71E2"/>
    <w:lvl w:ilvl="0" w:tplc="0409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7">
    <w:nsid w:val="6B346EFA"/>
    <w:multiLevelType w:val="hybridMultilevel"/>
    <w:tmpl w:val="9D22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3"/>
  </w:num>
  <w:num w:numId="19">
    <w:abstractNumId w:val="15"/>
  </w:num>
  <w:num w:numId="20">
    <w:abstractNumId w:val="2"/>
  </w:num>
  <w:num w:numId="21">
    <w:abstractNumId w:val="5"/>
  </w:num>
  <w:num w:numId="22">
    <w:abstractNumId w:val="8"/>
  </w:num>
  <w:num w:numId="23">
    <w:abstractNumId w:val="11"/>
  </w:num>
  <w:num w:numId="24">
    <w:abstractNumId w:val="7"/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3"/>
  </w:num>
  <w:num w:numId="30">
    <w:abstractNumId w:val="17"/>
  </w:num>
  <w:num w:numId="31">
    <w:abstractNumId w:val="16"/>
  </w:num>
  <w:num w:numId="32">
    <w:abstractNumId w:val="6"/>
  </w:num>
  <w:num w:numId="33">
    <w:abstractNumId w:val="10"/>
  </w:num>
  <w:num w:numId="34">
    <w:abstractNumId w:val="4"/>
  </w:num>
  <w:num w:numId="35">
    <w:abstractNumId w:val="14"/>
  </w:num>
  <w:num w:numId="36">
    <w:abstractNumId w:val="12"/>
  </w:num>
  <w:num w:numId="37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8">
    <w:abstractNumId w:val="9"/>
  </w:num>
  <w:num w:numId="3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40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4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A8"/>
    <w:rsid w:val="00006A3E"/>
    <w:rsid w:val="00011DA4"/>
    <w:rsid w:val="0003241B"/>
    <w:rsid w:val="000348C7"/>
    <w:rsid w:val="000417F1"/>
    <w:rsid w:val="000544BC"/>
    <w:rsid w:val="000759B9"/>
    <w:rsid w:val="00094606"/>
    <w:rsid w:val="00095899"/>
    <w:rsid w:val="00095B9A"/>
    <w:rsid w:val="000A3F3C"/>
    <w:rsid w:val="000C14E3"/>
    <w:rsid w:val="000D2019"/>
    <w:rsid w:val="000E23DD"/>
    <w:rsid w:val="000E76DF"/>
    <w:rsid w:val="001114E4"/>
    <w:rsid w:val="00115AFA"/>
    <w:rsid w:val="00125AA5"/>
    <w:rsid w:val="00144399"/>
    <w:rsid w:val="001A7423"/>
    <w:rsid w:val="001C4BC4"/>
    <w:rsid w:val="001E389B"/>
    <w:rsid w:val="002002E3"/>
    <w:rsid w:val="002120DE"/>
    <w:rsid w:val="00214A94"/>
    <w:rsid w:val="00230C2D"/>
    <w:rsid w:val="00260112"/>
    <w:rsid w:val="0028179C"/>
    <w:rsid w:val="00287440"/>
    <w:rsid w:val="002C4579"/>
    <w:rsid w:val="002E036F"/>
    <w:rsid w:val="002F304D"/>
    <w:rsid w:val="002F3F09"/>
    <w:rsid w:val="002F44F7"/>
    <w:rsid w:val="00307574"/>
    <w:rsid w:val="00310CD8"/>
    <w:rsid w:val="00312E56"/>
    <w:rsid w:val="003247B9"/>
    <w:rsid w:val="003436C4"/>
    <w:rsid w:val="00343CBC"/>
    <w:rsid w:val="003500D6"/>
    <w:rsid w:val="003C1458"/>
    <w:rsid w:val="003C15DA"/>
    <w:rsid w:val="003E5153"/>
    <w:rsid w:val="00474C95"/>
    <w:rsid w:val="00477F9E"/>
    <w:rsid w:val="004B0A94"/>
    <w:rsid w:val="004B5F5D"/>
    <w:rsid w:val="004C093B"/>
    <w:rsid w:val="004D2ADA"/>
    <w:rsid w:val="004F5F7A"/>
    <w:rsid w:val="0050711A"/>
    <w:rsid w:val="00520181"/>
    <w:rsid w:val="00543038"/>
    <w:rsid w:val="0056209D"/>
    <w:rsid w:val="00586D5D"/>
    <w:rsid w:val="005A3DF2"/>
    <w:rsid w:val="005B587C"/>
    <w:rsid w:val="00634649"/>
    <w:rsid w:val="00644189"/>
    <w:rsid w:val="006572F4"/>
    <w:rsid w:val="00690EC9"/>
    <w:rsid w:val="006E159D"/>
    <w:rsid w:val="006E75B6"/>
    <w:rsid w:val="006E76C4"/>
    <w:rsid w:val="006F7E2C"/>
    <w:rsid w:val="00701BBB"/>
    <w:rsid w:val="00727AB8"/>
    <w:rsid w:val="00775CBD"/>
    <w:rsid w:val="007A2EF6"/>
    <w:rsid w:val="007B2B63"/>
    <w:rsid w:val="007B5BC6"/>
    <w:rsid w:val="007D48EE"/>
    <w:rsid w:val="007F13DD"/>
    <w:rsid w:val="007F6026"/>
    <w:rsid w:val="00800572"/>
    <w:rsid w:val="00822415"/>
    <w:rsid w:val="0084077F"/>
    <w:rsid w:val="00857F1C"/>
    <w:rsid w:val="00865055"/>
    <w:rsid w:val="00885DB6"/>
    <w:rsid w:val="0088776C"/>
    <w:rsid w:val="008A3018"/>
    <w:rsid w:val="008A7769"/>
    <w:rsid w:val="008B2C75"/>
    <w:rsid w:val="008C08F2"/>
    <w:rsid w:val="008C453A"/>
    <w:rsid w:val="008D1C44"/>
    <w:rsid w:val="00904864"/>
    <w:rsid w:val="00941AB6"/>
    <w:rsid w:val="00992E99"/>
    <w:rsid w:val="00997F98"/>
    <w:rsid w:val="009A706A"/>
    <w:rsid w:val="009B6326"/>
    <w:rsid w:val="009C1375"/>
    <w:rsid w:val="009D62FC"/>
    <w:rsid w:val="009D633C"/>
    <w:rsid w:val="009E62CC"/>
    <w:rsid w:val="009F354F"/>
    <w:rsid w:val="009F727D"/>
    <w:rsid w:val="00A023AE"/>
    <w:rsid w:val="00A16967"/>
    <w:rsid w:val="00A30AD2"/>
    <w:rsid w:val="00A41ACE"/>
    <w:rsid w:val="00A56E37"/>
    <w:rsid w:val="00A61EA1"/>
    <w:rsid w:val="00A65E39"/>
    <w:rsid w:val="00A72FFC"/>
    <w:rsid w:val="00A75567"/>
    <w:rsid w:val="00B00997"/>
    <w:rsid w:val="00B0412A"/>
    <w:rsid w:val="00B0622A"/>
    <w:rsid w:val="00B11CD0"/>
    <w:rsid w:val="00B35EBC"/>
    <w:rsid w:val="00B56549"/>
    <w:rsid w:val="00BD5CB2"/>
    <w:rsid w:val="00C21975"/>
    <w:rsid w:val="00C41229"/>
    <w:rsid w:val="00C42F2A"/>
    <w:rsid w:val="00C839B9"/>
    <w:rsid w:val="00C95E5F"/>
    <w:rsid w:val="00CA7C59"/>
    <w:rsid w:val="00CC12E3"/>
    <w:rsid w:val="00CC1C25"/>
    <w:rsid w:val="00D014FE"/>
    <w:rsid w:val="00D4419E"/>
    <w:rsid w:val="00D679F8"/>
    <w:rsid w:val="00D93FE2"/>
    <w:rsid w:val="00DF520E"/>
    <w:rsid w:val="00E134F0"/>
    <w:rsid w:val="00E23418"/>
    <w:rsid w:val="00E24FEA"/>
    <w:rsid w:val="00E412CE"/>
    <w:rsid w:val="00E43F8A"/>
    <w:rsid w:val="00E50183"/>
    <w:rsid w:val="00E726D3"/>
    <w:rsid w:val="00EC1C12"/>
    <w:rsid w:val="00EC1E36"/>
    <w:rsid w:val="00EC791D"/>
    <w:rsid w:val="00ED050D"/>
    <w:rsid w:val="00EE2F2F"/>
    <w:rsid w:val="00F35184"/>
    <w:rsid w:val="00F36BC9"/>
    <w:rsid w:val="00F528F8"/>
    <w:rsid w:val="00F56F88"/>
    <w:rsid w:val="00F93996"/>
    <w:rsid w:val="00F97995"/>
    <w:rsid w:val="00FA7FA8"/>
    <w:rsid w:val="00FB6EE1"/>
    <w:rsid w:val="00FD3361"/>
    <w:rsid w:val="00FD6090"/>
    <w:rsid w:val="00FF17DF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21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F17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C13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C137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C13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C1375"/>
    <w:rPr>
      <w:rFonts w:asciiTheme="minorHAnsi" w:hAnsiTheme="minorHAnsi"/>
      <w:sz w:val="22"/>
    </w:rPr>
  </w:style>
  <w:style w:type="character" w:styleId="Hyperlink">
    <w:name w:val="Hyperlink"/>
    <w:basedOn w:val="DefaultParagraphFont"/>
    <w:unhideWhenUsed/>
    <w:rsid w:val="00DF52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buser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44EF9-3C7C-314B-8822-E4915D56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C:\Users\labuser\AppData\Roaming\Microsoft\Templates\MS_ElegantResume.dotx</Template>
  <TotalTime>1</TotalTime>
  <Pages>1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Software Answers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Lab User</dc:creator>
  <cp:lastModifiedBy>Microsoft Office User</cp:lastModifiedBy>
  <cp:revision>2</cp:revision>
  <cp:lastPrinted>2014-10-30T20:47:00Z</cp:lastPrinted>
  <dcterms:created xsi:type="dcterms:W3CDTF">2017-04-27T16:58:00Z</dcterms:created>
  <dcterms:modified xsi:type="dcterms:W3CDTF">2017-04-27T16:58:00Z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